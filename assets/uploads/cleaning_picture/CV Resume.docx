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C9035B" w:rsidRDefault="00C9035B" w:rsidP="001B2ABD">
            <w:pPr>
              <w:pStyle w:val="Title"/>
              <w:rPr>
                <w:b/>
                <w:sz w:val="72"/>
              </w:rPr>
            </w:pPr>
            <w:r w:rsidRPr="00C9035B">
              <w:rPr>
                <w:b/>
                <w:sz w:val="72"/>
              </w:rPr>
              <w:t>mOHAMMAD JUNAID</w:t>
            </w:r>
          </w:p>
          <w:p w:rsidR="001B2ABD" w:rsidRDefault="00C9035B" w:rsidP="00C9035B">
            <w:pPr>
              <w:pStyle w:val="Subtitle"/>
            </w:pPr>
            <w:r w:rsidRPr="00A7625F">
              <w:rPr>
                <w:spacing w:val="1"/>
                <w:w w:val="46"/>
              </w:rPr>
              <w:t>Software Engineer</w:t>
            </w:r>
            <w:r w:rsidR="00365121" w:rsidRPr="00A7625F">
              <w:rPr>
                <w:spacing w:val="1"/>
                <w:w w:val="46"/>
              </w:rPr>
              <w:t>ing</w:t>
            </w:r>
            <w:r w:rsidRPr="00A7625F">
              <w:rPr>
                <w:spacing w:val="1"/>
                <w:w w:val="46"/>
              </w:rPr>
              <w:t xml:space="preserve"> Internshi</w:t>
            </w:r>
            <w:r w:rsidRPr="00A7625F">
              <w:rPr>
                <w:spacing w:val="22"/>
                <w:w w:val="46"/>
              </w:rPr>
              <w:t>p</w:t>
            </w:r>
          </w:p>
        </w:tc>
      </w:tr>
      <w:tr w:rsidR="001B2ABD" w:rsidTr="001B2ABD">
        <w:tc>
          <w:tcPr>
            <w:tcW w:w="3600" w:type="dxa"/>
          </w:tcPr>
          <w:p w:rsidR="001B2ABD" w:rsidRDefault="0000065A" w:rsidP="00036450">
            <w:pPr>
              <w:pStyle w:val="Heading3"/>
            </w:pPr>
            <w:r>
              <w:t>OBJECTIVE</w:t>
            </w:r>
          </w:p>
          <w:p w:rsidR="00036450" w:rsidRDefault="0000065A" w:rsidP="0000065A">
            <w:r>
              <w:t>Accept and enjoy the new situation</w:t>
            </w:r>
            <w:r w:rsidR="00F83DB6">
              <w:t xml:space="preserve"> and challenges, make positive contribution towards the given position and enhance the knowledge, abilities and skills through organization by contribution.</w:t>
            </w:r>
          </w:p>
          <w:p w:rsidR="00036450" w:rsidRDefault="00036450" w:rsidP="00036450"/>
          <w:sdt>
            <w:sdtPr>
              <w:id w:val="-1954003311"/>
              <w:placeholder>
                <w:docPart w:val="5895A42923E740F4A2035342EB1F640F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793203898464958AB7C31FDD8E2490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0065A" w:rsidP="004D3011">
            <w:r>
              <w:t>0332</w:t>
            </w:r>
            <w:r w:rsidR="00B26166">
              <w:t xml:space="preserve"> </w:t>
            </w:r>
            <w:r>
              <w:t>-</w:t>
            </w:r>
            <w:r w:rsidR="00B26166">
              <w:t xml:space="preserve"> </w:t>
            </w:r>
            <w:r>
              <w:t>1321621</w:t>
            </w:r>
          </w:p>
          <w:p w:rsidR="004D3011" w:rsidRDefault="004D3011" w:rsidP="004D3011"/>
          <w:sdt>
            <w:sdtPr>
              <w:id w:val="-240260293"/>
              <w:placeholder>
                <w:docPart w:val="BAD29E38E8174410A745EBBDD3E6F3A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0065A" w:rsidRDefault="00A7625F" w:rsidP="0000065A">
            <w:pPr>
              <w:rPr>
                <w:rStyle w:val="Hyperlink"/>
                <w:sz w:val="20"/>
                <w:szCs w:val="20"/>
              </w:rPr>
            </w:pPr>
            <w:hyperlink r:id="rId10" w:history="1">
              <w:r w:rsidR="0000065A" w:rsidRPr="00F73AEB">
                <w:rPr>
                  <w:rStyle w:val="Hyperlink"/>
                  <w:sz w:val="20"/>
                  <w:szCs w:val="20"/>
                </w:rPr>
                <w:t>mirzajunaid690@gmail.com</w:t>
              </w:r>
            </w:hyperlink>
          </w:p>
          <w:p w:rsidR="00CA096B" w:rsidRDefault="00CA096B" w:rsidP="0000065A">
            <w:pPr>
              <w:rPr>
                <w:rStyle w:val="Hyperlink"/>
                <w:sz w:val="20"/>
                <w:szCs w:val="20"/>
              </w:rPr>
            </w:pPr>
          </w:p>
          <w:p w:rsidR="00CA096B" w:rsidRDefault="0090029E" w:rsidP="00CA096B">
            <w:r>
              <w:t>LinkedIn:</w:t>
            </w:r>
          </w:p>
          <w:p w:rsidR="004D3011" w:rsidRDefault="00A7625F" w:rsidP="004D3011">
            <w:hyperlink r:id="rId11" w:history="1">
              <w:r w:rsidR="00CA096B" w:rsidRPr="009768AE">
                <w:rPr>
                  <w:rStyle w:val="Hyperlink"/>
                </w:rPr>
                <w:t>https://www.linkedin.com/in/mohammad-junaid-353329184</w:t>
              </w:r>
            </w:hyperlink>
          </w:p>
          <w:p w:rsidR="00CA096B" w:rsidRDefault="00CA096B" w:rsidP="004D3011"/>
          <w:p w:rsidR="00F83DB6" w:rsidRDefault="00F83DB6" w:rsidP="00F83DB6">
            <w:pPr>
              <w:pStyle w:val="Heading3"/>
            </w:pPr>
            <w:r>
              <w:t>field of interest</w:t>
            </w:r>
          </w:p>
          <w:p w:rsidR="00F83DB6" w:rsidRDefault="00F83DB6" w:rsidP="00F83DB6">
            <w:r>
              <w:t>Web Engineering.</w:t>
            </w:r>
          </w:p>
          <w:p w:rsidR="00F83DB6" w:rsidRDefault="00F83DB6" w:rsidP="004D3011"/>
          <w:p w:rsidR="00F83DB6" w:rsidRDefault="00F83DB6" w:rsidP="00F83DB6">
            <w:pPr>
              <w:pStyle w:val="Heading3"/>
            </w:pPr>
            <w:r>
              <w:t>reference</w:t>
            </w:r>
          </w:p>
          <w:p w:rsidR="00F83DB6" w:rsidRPr="004D3011" w:rsidRDefault="00F83DB6" w:rsidP="00F83DB6">
            <w:r>
              <w:t>References will be available on request.</w:t>
            </w:r>
            <w:r w:rsidRPr="004D3011">
              <w:t xml:space="preserve"> 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184EE1956CA41B6B4100A766A9BA73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C9035B" w:rsidP="00B359E4">
            <w:pPr>
              <w:pStyle w:val="Heading4"/>
            </w:pPr>
            <w:r>
              <w:t>Matriculation:</w:t>
            </w:r>
          </w:p>
          <w:p w:rsidR="004D3011" w:rsidRDefault="00C9035B" w:rsidP="00C9035B">
            <w:pPr>
              <w:pStyle w:val="ListParagraph"/>
              <w:numPr>
                <w:ilvl w:val="0"/>
                <w:numId w:val="1"/>
              </w:numPr>
            </w:pPr>
            <w:r>
              <w:t>CAA – Model School</w:t>
            </w:r>
            <w:r w:rsidR="00B26166">
              <w:t>.</w:t>
            </w:r>
          </w:p>
          <w:p w:rsidR="00C9035B" w:rsidRDefault="00C9035B" w:rsidP="00036450"/>
          <w:p w:rsidR="00036450" w:rsidRPr="00B359E4" w:rsidRDefault="00C9035B" w:rsidP="00B359E4">
            <w:pPr>
              <w:pStyle w:val="Heading4"/>
            </w:pPr>
            <w:r>
              <w:t>Intermediate:</w:t>
            </w:r>
          </w:p>
          <w:p w:rsidR="00036450" w:rsidRDefault="00C9035B" w:rsidP="00C9035B">
            <w:pPr>
              <w:pStyle w:val="Date"/>
              <w:numPr>
                <w:ilvl w:val="0"/>
                <w:numId w:val="1"/>
              </w:numPr>
            </w:pPr>
            <w:r>
              <w:t>GDC SRE Stadium Road, Karachi.</w:t>
            </w:r>
          </w:p>
          <w:p w:rsidR="00C9035B" w:rsidRDefault="00C9035B" w:rsidP="00C9035B"/>
          <w:p w:rsidR="00C9035B" w:rsidRPr="00B359E4" w:rsidRDefault="00F83DB6" w:rsidP="00C9035B">
            <w:pPr>
              <w:pStyle w:val="Heading4"/>
            </w:pPr>
            <w:r>
              <w:t>Bachelors</w:t>
            </w:r>
            <w:r w:rsidR="00C9035B">
              <w:t xml:space="preserve"> </w:t>
            </w:r>
            <w:r>
              <w:t>in</w:t>
            </w:r>
            <w:r w:rsidR="00C9035B">
              <w:t xml:space="preserve"> Software Engineering (In Progress):</w:t>
            </w:r>
          </w:p>
          <w:p w:rsidR="00C9035B" w:rsidRPr="00B359E4" w:rsidRDefault="00C9035B" w:rsidP="00C9035B">
            <w:pPr>
              <w:pStyle w:val="Date"/>
              <w:numPr>
                <w:ilvl w:val="0"/>
                <w:numId w:val="1"/>
              </w:numPr>
            </w:pPr>
            <w:r>
              <w:t>Iqra University(Cont.)</w:t>
            </w:r>
          </w:p>
          <w:p w:rsidR="00C9035B" w:rsidRPr="00C9035B" w:rsidRDefault="00C9035B" w:rsidP="00C9035B"/>
          <w:sdt>
            <w:sdtPr>
              <w:id w:val="1001553383"/>
              <w:placeholder>
                <w:docPart w:val="B1769CF8D8E8436481FFD8CE07015F3E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Default="00365121" w:rsidP="00365121">
            <w:pPr>
              <w:pStyle w:val="ListParagraph"/>
              <w:numPr>
                <w:ilvl w:val="0"/>
                <w:numId w:val="3"/>
              </w:numPr>
            </w:pPr>
            <w:r>
              <w:t>Fresh</w:t>
            </w:r>
          </w:p>
          <w:sdt>
            <w:sdtPr>
              <w:id w:val="1669594239"/>
              <w:placeholder>
                <w:docPart w:val="5DCB88698CA34D6784F089C6264DFCAF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B26166" w:rsidRDefault="00B26166" w:rsidP="00B26166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B26166">
              <w:rPr>
                <w:noProof/>
                <w:color w:val="000000" w:themeColor="text1"/>
                <w:lang w:eastAsia="en-US"/>
              </w:rPr>
              <w:t>MS Office.</w:t>
            </w:r>
          </w:p>
          <w:p w:rsidR="00B26166" w:rsidRPr="00B26166" w:rsidRDefault="00B26166" w:rsidP="00B26166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B26166">
              <w:rPr>
                <w:noProof/>
                <w:color w:val="000000" w:themeColor="text1"/>
                <w:lang w:eastAsia="en-US"/>
              </w:rPr>
              <w:t>HTML &amp; CSS Basics.</w:t>
            </w:r>
          </w:p>
          <w:p w:rsidR="00B26166" w:rsidRPr="00B26166" w:rsidRDefault="00B26166" w:rsidP="00B26166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B26166">
              <w:rPr>
                <w:noProof/>
                <w:color w:val="000000" w:themeColor="text1"/>
                <w:lang w:eastAsia="en-US"/>
              </w:rPr>
              <w:t>Programming Basic Concepts.</w:t>
            </w:r>
          </w:p>
          <w:p w:rsidR="00B26166" w:rsidRPr="00B26166" w:rsidRDefault="00CA096B" w:rsidP="00B26166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Java Language basics.</w:t>
            </w:r>
          </w:p>
          <w:p w:rsidR="00B26166" w:rsidRDefault="00CA096B" w:rsidP="00B26166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C language basics.</w:t>
            </w:r>
          </w:p>
          <w:p w:rsidR="00365121" w:rsidRDefault="00365121" w:rsidP="00B26166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SQLyog basics.</w:t>
            </w:r>
          </w:p>
          <w:p w:rsidR="00CA096B" w:rsidRPr="00CA096B" w:rsidRDefault="00CA096B" w:rsidP="00CA096B">
            <w:pPr>
              <w:rPr>
                <w:noProof/>
                <w:color w:val="000000" w:themeColor="text1"/>
                <w:lang w:eastAsia="en-US"/>
              </w:rPr>
            </w:pPr>
          </w:p>
          <w:p w:rsidR="00F83DB6" w:rsidRPr="00F83DB6" w:rsidRDefault="00F83DB6" w:rsidP="00F83DB6">
            <w:pPr>
              <w:pStyle w:val="Heading2"/>
            </w:pPr>
            <w:r>
              <w:t>PERSONAL INFORMATION:</w:t>
            </w:r>
          </w:p>
          <w:p w:rsidR="00F83DB6" w:rsidRDefault="00F83DB6" w:rsidP="00F83DB6">
            <w:r>
              <w:t>Father Name: Mirza Javed Akhter</w:t>
            </w:r>
          </w:p>
          <w:p w:rsidR="00F83DB6" w:rsidRDefault="00F83DB6" w:rsidP="00F83DB6">
            <w:r>
              <w:t xml:space="preserve">Date Of Birth: 23 </w:t>
            </w:r>
            <w:r w:rsidR="000151F4">
              <w:t>–</w:t>
            </w:r>
            <w:r>
              <w:t xml:space="preserve"> August – 2000</w:t>
            </w:r>
          </w:p>
          <w:p w:rsidR="00F83DB6" w:rsidRDefault="00F83DB6" w:rsidP="00F83DB6">
            <w:r>
              <w:t>CNIC: 42201-2709196-1</w:t>
            </w:r>
          </w:p>
          <w:p w:rsidR="00B26166" w:rsidRDefault="00B26166" w:rsidP="00B26166">
            <w:r>
              <w:t>Religion: Islam</w:t>
            </w:r>
          </w:p>
          <w:p w:rsidR="00B26166" w:rsidRDefault="00B26166" w:rsidP="00F83DB6">
            <w:r>
              <w:t>Nationality: Pakistani</w:t>
            </w:r>
          </w:p>
          <w:p w:rsidR="00F83DB6" w:rsidRDefault="00F83DB6" w:rsidP="00F83DB6">
            <w:r>
              <w:t>Marital Status: Single</w:t>
            </w:r>
          </w:p>
          <w:p w:rsidR="00F83DB6" w:rsidRPr="00F83DB6" w:rsidRDefault="00F83DB6" w:rsidP="00F83DB6">
            <w:r>
              <w:t>Address: A-72 Al-Falah Society Shah Fais</w:t>
            </w:r>
            <w:r w:rsidR="00B26166">
              <w:t>al</w:t>
            </w:r>
            <w:r>
              <w:t xml:space="preserve"> Colony, Karachi.</w:t>
            </w:r>
          </w:p>
        </w:tc>
      </w:tr>
    </w:tbl>
    <w:p w:rsidR="0043117B" w:rsidRDefault="00A7625F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5F" w:rsidRDefault="00A7625F" w:rsidP="000C45FF">
      <w:r>
        <w:separator/>
      </w:r>
    </w:p>
  </w:endnote>
  <w:endnote w:type="continuationSeparator" w:id="0">
    <w:p w:rsidR="00A7625F" w:rsidRDefault="00A762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5F" w:rsidRDefault="00A7625F" w:rsidP="000C45FF">
      <w:r>
        <w:separator/>
      </w:r>
    </w:p>
  </w:footnote>
  <w:footnote w:type="continuationSeparator" w:id="0">
    <w:p w:rsidR="00A7625F" w:rsidRDefault="00A762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68B"/>
    <w:multiLevelType w:val="hybridMultilevel"/>
    <w:tmpl w:val="2618C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B09"/>
    <w:multiLevelType w:val="hybridMultilevel"/>
    <w:tmpl w:val="A4A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D3F3F"/>
    <w:multiLevelType w:val="hybridMultilevel"/>
    <w:tmpl w:val="2708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5B"/>
    <w:rsid w:val="0000065A"/>
    <w:rsid w:val="000151F4"/>
    <w:rsid w:val="0003124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38F8"/>
    <w:rsid w:val="0030481B"/>
    <w:rsid w:val="003156FC"/>
    <w:rsid w:val="003254B5"/>
    <w:rsid w:val="00365121"/>
    <w:rsid w:val="0037121F"/>
    <w:rsid w:val="003A6B7D"/>
    <w:rsid w:val="003B06CA"/>
    <w:rsid w:val="003D1AD8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0029E"/>
    <w:rsid w:val="009260CD"/>
    <w:rsid w:val="00952C25"/>
    <w:rsid w:val="00A2118D"/>
    <w:rsid w:val="00A7625F"/>
    <w:rsid w:val="00AD76E2"/>
    <w:rsid w:val="00B20152"/>
    <w:rsid w:val="00B26166"/>
    <w:rsid w:val="00B359E4"/>
    <w:rsid w:val="00B57D98"/>
    <w:rsid w:val="00B70850"/>
    <w:rsid w:val="00B73628"/>
    <w:rsid w:val="00C066B6"/>
    <w:rsid w:val="00C37BA1"/>
    <w:rsid w:val="00C4674C"/>
    <w:rsid w:val="00C506CF"/>
    <w:rsid w:val="00C72BED"/>
    <w:rsid w:val="00C9035B"/>
    <w:rsid w:val="00C9578B"/>
    <w:rsid w:val="00CA096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3DB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9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ohammad-junaid-353329184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irzajunaid69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z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95A42923E740F4A2035342EB1F6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6033-63B8-402D-9F75-C2A1DA955210}"/>
      </w:docPartPr>
      <w:docPartBody>
        <w:p w:rsidR="00DE56C2" w:rsidRDefault="00BA19E5">
          <w:pPr>
            <w:pStyle w:val="5895A42923E740F4A2035342EB1F640F"/>
          </w:pPr>
          <w:r w:rsidRPr="00CB0055">
            <w:t>Contact</w:t>
          </w:r>
        </w:p>
      </w:docPartBody>
    </w:docPart>
    <w:docPart>
      <w:docPartPr>
        <w:name w:val="7793203898464958AB7C31FDD8E24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74757-E792-4731-B2C7-16202087FCED}"/>
      </w:docPartPr>
      <w:docPartBody>
        <w:p w:rsidR="00DE56C2" w:rsidRDefault="00BA19E5">
          <w:pPr>
            <w:pStyle w:val="7793203898464958AB7C31FDD8E2490C"/>
          </w:pPr>
          <w:r w:rsidRPr="004D3011">
            <w:t>PHONE:</w:t>
          </w:r>
        </w:p>
      </w:docPartBody>
    </w:docPart>
    <w:docPart>
      <w:docPartPr>
        <w:name w:val="BAD29E38E8174410A745EBBDD3E6F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3FF13-7AE1-497C-9EE0-5FA5AB9DF6CC}"/>
      </w:docPartPr>
      <w:docPartBody>
        <w:p w:rsidR="00DE56C2" w:rsidRDefault="00BA19E5">
          <w:pPr>
            <w:pStyle w:val="BAD29E38E8174410A745EBBDD3E6F3AC"/>
          </w:pPr>
          <w:r w:rsidRPr="004D3011">
            <w:t>EMAIL:</w:t>
          </w:r>
        </w:p>
      </w:docPartBody>
    </w:docPart>
    <w:docPart>
      <w:docPartPr>
        <w:name w:val="B184EE1956CA41B6B4100A766A9BA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CEE9A-188C-4406-A0F0-849F5B066F4C}"/>
      </w:docPartPr>
      <w:docPartBody>
        <w:p w:rsidR="00DE56C2" w:rsidRDefault="00BA19E5">
          <w:pPr>
            <w:pStyle w:val="B184EE1956CA41B6B4100A766A9BA73D"/>
          </w:pPr>
          <w:r w:rsidRPr="00036450">
            <w:t>EDUCATION</w:t>
          </w:r>
        </w:p>
      </w:docPartBody>
    </w:docPart>
    <w:docPart>
      <w:docPartPr>
        <w:name w:val="B1769CF8D8E8436481FFD8CE07015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2EF7C-273E-4E22-A7F2-40ED97510BFF}"/>
      </w:docPartPr>
      <w:docPartBody>
        <w:p w:rsidR="00DE56C2" w:rsidRDefault="00BA19E5">
          <w:pPr>
            <w:pStyle w:val="B1769CF8D8E8436481FFD8CE07015F3E"/>
          </w:pPr>
          <w:r w:rsidRPr="00036450">
            <w:t>WORK EXPERIENCE</w:t>
          </w:r>
        </w:p>
      </w:docPartBody>
    </w:docPart>
    <w:docPart>
      <w:docPartPr>
        <w:name w:val="5DCB88698CA34D6784F089C6264DF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2F670-BD80-4444-AC30-F0CEAAA7F69D}"/>
      </w:docPartPr>
      <w:docPartBody>
        <w:p w:rsidR="00DE56C2" w:rsidRDefault="00BA19E5">
          <w:pPr>
            <w:pStyle w:val="5DCB88698CA34D6784F089C6264DFCA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95"/>
    <w:rsid w:val="00292DD3"/>
    <w:rsid w:val="00614256"/>
    <w:rsid w:val="00986A58"/>
    <w:rsid w:val="00BA19E5"/>
    <w:rsid w:val="00C05595"/>
    <w:rsid w:val="00D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873803CDC5424D84DB7E2734B75773">
    <w:name w:val="8F873803CDC5424D84DB7E2734B75773"/>
  </w:style>
  <w:style w:type="paragraph" w:customStyle="1" w:styleId="CDF2B9CC3052433DA2650585B5F98FB4">
    <w:name w:val="CDF2B9CC3052433DA2650585B5F98FB4"/>
  </w:style>
  <w:style w:type="paragraph" w:customStyle="1" w:styleId="155EAB3704A347498FC6E9D6DFED9015">
    <w:name w:val="155EAB3704A347498FC6E9D6DFED9015"/>
  </w:style>
  <w:style w:type="paragraph" w:customStyle="1" w:styleId="500EF5EF35504F5196BB02A7024895CC">
    <w:name w:val="500EF5EF35504F5196BB02A7024895CC"/>
  </w:style>
  <w:style w:type="paragraph" w:customStyle="1" w:styleId="5895A42923E740F4A2035342EB1F640F">
    <w:name w:val="5895A42923E740F4A2035342EB1F640F"/>
  </w:style>
  <w:style w:type="paragraph" w:customStyle="1" w:styleId="7793203898464958AB7C31FDD8E2490C">
    <w:name w:val="7793203898464958AB7C31FDD8E2490C"/>
  </w:style>
  <w:style w:type="paragraph" w:customStyle="1" w:styleId="50315175425341D5A2C7DF380581702A">
    <w:name w:val="50315175425341D5A2C7DF380581702A"/>
  </w:style>
  <w:style w:type="paragraph" w:customStyle="1" w:styleId="86EE5A4B1AA24DC192E416FA292B71FF">
    <w:name w:val="86EE5A4B1AA24DC192E416FA292B71FF"/>
  </w:style>
  <w:style w:type="paragraph" w:customStyle="1" w:styleId="7DD957E2ECF340BEAA221071EDD37E0F">
    <w:name w:val="7DD957E2ECF340BEAA221071EDD37E0F"/>
  </w:style>
  <w:style w:type="paragraph" w:customStyle="1" w:styleId="BAD29E38E8174410A745EBBDD3E6F3AC">
    <w:name w:val="BAD29E38E8174410A745EBBDD3E6F3A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B55EC75044C43B68722D19F2936AB42">
    <w:name w:val="0B55EC75044C43B68722D19F2936AB42"/>
  </w:style>
  <w:style w:type="paragraph" w:customStyle="1" w:styleId="38CA0A853681462EB9286521B45CE246">
    <w:name w:val="38CA0A853681462EB9286521B45CE246"/>
  </w:style>
  <w:style w:type="paragraph" w:customStyle="1" w:styleId="F2CD8141C97047C7A31FDA47A9926276">
    <w:name w:val="F2CD8141C97047C7A31FDA47A9926276"/>
  </w:style>
  <w:style w:type="paragraph" w:customStyle="1" w:styleId="376194F00AB1463B8C798AC815DCC28D">
    <w:name w:val="376194F00AB1463B8C798AC815DCC28D"/>
  </w:style>
  <w:style w:type="paragraph" w:customStyle="1" w:styleId="75E3D2592C2E4631835885CD1F641BB3">
    <w:name w:val="75E3D2592C2E4631835885CD1F641BB3"/>
  </w:style>
  <w:style w:type="paragraph" w:customStyle="1" w:styleId="DDE20B442F454EB2AA44654722623643">
    <w:name w:val="DDE20B442F454EB2AA44654722623643"/>
  </w:style>
  <w:style w:type="paragraph" w:customStyle="1" w:styleId="B184EE1956CA41B6B4100A766A9BA73D">
    <w:name w:val="B184EE1956CA41B6B4100A766A9BA73D"/>
  </w:style>
  <w:style w:type="paragraph" w:customStyle="1" w:styleId="B80CAE214C7444E79560970EBE5625F1">
    <w:name w:val="B80CAE214C7444E79560970EBE5625F1"/>
  </w:style>
  <w:style w:type="paragraph" w:customStyle="1" w:styleId="06FA6E7656664DCAAA0DC0BCEA4D0690">
    <w:name w:val="06FA6E7656664DCAAA0DC0BCEA4D0690"/>
  </w:style>
  <w:style w:type="paragraph" w:customStyle="1" w:styleId="5995BD529ABF43EEA72A03F9B8CE3A1F">
    <w:name w:val="5995BD529ABF43EEA72A03F9B8CE3A1F"/>
  </w:style>
  <w:style w:type="paragraph" w:customStyle="1" w:styleId="83D75F98987C4903A327872263E04AAF">
    <w:name w:val="83D75F98987C4903A327872263E04AAF"/>
  </w:style>
  <w:style w:type="paragraph" w:customStyle="1" w:styleId="F3E98C684A4B468DA3ADAAD7D6A4AB1F">
    <w:name w:val="F3E98C684A4B468DA3ADAAD7D6A4AB1F"/>
  </w:style>
  <w:style w:type="paragraph" w:customStyle="1" w:styleId="6E01B002A299415B944EF2FAA5CB6E49">
    <w:name w:val="6E01B002A299415B944EF2FAA5CB6E49"/>
  </w:style>
  <w:style w:type="paragraph" w:customStyle="1" w:styleId="993CE87B240B4689BF7162937D5138B0">
    <w:name w:val="993CE87B240B4689BF7162937D5138B0"/>
  </w:style>
  <w:style w:type="paragraph" w:customStyle="1" w:styleId="B1769CF8D8E8436481FFD8CE07015F3E">
    <w:name w:val="B1769CF8D8E8436481FFD8CE07015F3E"/>
  </w:style>
  <w:style w:type="paragraph" w:customStyle="1" w:styleId="F4AA2C9912354F348BAD8EA70E86D011">
    <w:name w:val="F4AA2C9912354F348BAD8EA70E86D011"/>
  </w:style>
  <w:style w:type="paragraph" w:customStyle="1" w:styleId="55DBB1BF97A940E99E8737CAB9C9E113">
    <w:name w:val="55DBB1BF97A940E99E8737CAB9C9E113"/>
  </w:style>
  <w:style w:type="paragraph" w:customStyle="1" w:styleId="78C4BDD6C33D45F7B9A423CB18B266D9">
    <w:name w:val="78C4BDD6C33D45F7B9A423CB18B266D9"/>
  </w:style>
  <w:style w:type="paragraph" w:customStyle="1" w:styleId="DB607FA9B8C1458BA025CCBA8B9C8766">
    <w:name w:val="DB607FA9B8C1458BA025CCBA8B9C8766"/>
  </w:style>
  <w:style w:type="paragraph" w:customStyle="1" w:styleId="185AAE1493444CF18A432555752A951C">
    <w:name w:val="185AAE1493444CF18A432555752A951C"/>
  </w:style>
  <w:style w:type="paragraph" w:customStyle="1" w:styleId="CEF91873EE324EE99C7B3D8C24E1B153">
    <w:name w:val="CEF91873EE324EE99C7B3D8C24E1B153"/>
  </w:style>
  <w:style w:type="paragraph" w:customStyle="1" w:styleId="F5CC3C465B2D4688BAF5958BE9454C9F">
    <w:name w:val="F5CC3C465B2D4688BAF5958BE9454C9F"/>
  </w:style>
  <w:style w:type="paragraph" w:customStyle="1" w:styleId="D0ED841B242246459935E4DCD28BAB71">
    <w:name w:val="D0ED841B242246459935E4DCD28BAB71"/>
  </w:style>
  <w:style w:type="paragraph" w:customStyle="1" w:styleId="FF9CD4A093B940D7BB709DFAEB5E89EF">
    <w:name w:val="FF9CD4A093B940D7BB709DFAEB5E89EF"/>
  </w:style>
  <w:style w:type="paragraph" w:customStyle="1" w:styleId="53043D7791684318B1D9228B7C4D2E86">
    <w:name w:val="53043D7791684318B1D9228B7C4D2E86"/>
  </w:style>
  <w:style w:type="paragraph" w:customStyle="1" w:styleId="5687C5EDACED4B2881AD672E35457C4E">
    <w:name w:val="5687C5EDACED4B2881AD672E35457C4E"/>
  </w:style>
  <w:style w:type="paragraph" w:customStyle="1" w:styleId="FBDC32B51073405DA61F9954D087BA07">
    <w:name w:val="FBDC32B51073405DA61F9954D087BA07"/>
  </w:style>
  <w:style w:type="paragraph" w:customStyle="1" w:styleId="F2C32C7084664CC0BF1AA8671A393801">
    <w:name w:val="F2C32C7084664CC0BF1AA8671A393801"/>
  </w:style>
  <w:style w:type="paragraph" w:customStyle="1" w:styleId="91244F81E7CC4F16BC8A4D40F60460E5">
    <w:name w:val="91244F81E7CC4F16BC8A4D40F60460E5"/>
  </w:style>
  <w:style w:type="paragraph" w:customStyle="1" w:styleId="273756B3DAF848C89102E1641C237A8E">
    <w:name w:val="273756B3DAF848C89102E1641C237A8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DCB88698CA34D6784F089C6264DFCAF">
    <w:name w:val="5DCB88698CA34D6784F089C6264DFCAF"/>
  </w:style>
  <w:style w:type="paragraph" w:customStyle="1" w:styleId="F6EA52A04AE14BC59D6B9FBF13431092">
    <w:name w:val="F6EA52A04AE14BC59D6B9FBF13431092"/>
    <w:rsid w:val="00C05595"/>
  </w:style>
  <w:style w:type="paragraph" w:customStyle="1" w:styleId="EEE62B6E3B6A4E778D0EB060C4D4B83B">
    <w:name w:val="EEE62B6E3B6A4E778D0EB060C4D4B83B"/>
    <w:rsid w:val="00C05595"/>
  </w:style>
  <w:style w:type="paragraph" w:customStyle="1" w:styleId="8B34982B67814AFE9F4AAF9CC0D25C65">
    <w:name w:val="8B34982B67814AFE9F4AAF9CC0D25C65"/>
    <w:rsid w:val="00DE5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2021-10-29T21:58:00Z</dcterms:created>
  <dcterms:modified xsi:type="dcterms:W3CDTF">2021-10-29T21:58:00Z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